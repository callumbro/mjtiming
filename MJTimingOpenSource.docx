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993" w:rsidRDefault="00AB2993" w:rsidP="00AB2993">
      <w:r>
        <w:t xml:space="preserve">I recently turned 70, and being a </w:t>
      </w:r>
      <w:r>
        <w:t>septuagenarian</w:t>
      </w:r>
      <w:r>
        <w:t xml:space="preserve"> has made me reflect on a lot of things.</w:t>
      </w:r>
    </w:p>
    <w:p w:rsidR="00AB2993" w:rsidRDefault="00AB2993" w:rsidP="00AB2993"/>
    <w:p w:rsidR="00AB2993" w:rsidRDefault="00AB2993" w:rsidP="00AB2993">
      <w:r>
        <w:t>I think it is time for me to hand over my timing/scoring software to someone else.  I was just going to throw out the MJTiming source code to anyone that wanted it, but my computer science exp</w:t>
      </w:r>
      <w:r>
        <w:t>e</w:t>
      </w:r>
      <w:r>
        <w:t>rience has shown that to be a model for failure.  All software (open source or closed source) needs a "champion" to keep it alive and</w:t>
      </w:r>
      <w:r>
        <w:t xml:space="preserve"> growing.  </w:t>
      </w:r>
    </w:p>
    <w:p w:rsidR="00AB2993" w:rsidRDefault="00AB2993" w:rsidP="00AB2993"/>
    <w:p w:rsidR="00AB2993" w:rsidRDefault="00AB2993" w:rsidP="00AB2993">
      <w:r>
        <w:t>So, here is what you need to know about MJTiming:</w:t>
      </w:r>
    </w:p>
    <w:p w:rsidR="00AB2993" w:rsidRDefault="00AB2993" w:rsidP="00AB2993">
      <w:pPr>
        <w:pStyle w:val="ListParagraph"/>
        <w:numPr>
          <w:ilvl w:val="0"/>
          <w:numId w:val="1"/>
        </w:numPr>
      </w:pPr>
      <w:r>
        <w:t>MJTiming is written entirely in C#</w:t>
      </w:r>
    </w:p>
    <w:p w:rsidR="00AB2993" w:rsidRDefault="00AB2993" w:rsidP="00AB2993">
      <w:pPr>
        <w:pStyle w:val="ListParagraph"/>
        <w:numPr>
          <w:ilvl w:val="0"/>
          <w:numId w:val="1"/>
        </w:numPr>
      </w:pPr>
      <w:r>
        <w:t>MJTiming wa</w:t>
      </w:r>
      <w:r>
        <w:t xml:space="preserve">s </w:t>
      </w:r>
      <w:r>
        <w:t>developed using SharpDevelop</w:t>
      </w:r>
      <w:r>
        <w:br/>
        <w:t>SharpDevelop is a C# compiler and development environment that is now defunct and no longer being supported.  I used it because I started writing the code in the days when MS Visual Studio was breathtakingly expensive.</w:t>
      </w:r>
    </w:p>
    <w:p w:rsidR="00AB2993" w:rsidRDefault="00AB2993" w:rsidP="00AB2993">
      <w:pPr>
        <w:pStyle w:val="ListParagraph"/>
        <w:numPr>
          <w:ilvl w:val="0"/>
          <w:numId w:val="1"/>
        </w:numPr>
      </w:pPr>
      <w:r>
        <w:t>MJTiming was developed over a period of years, so the code is rather “organic” :)</w:t>
      </w:r>
      <w:r>
        <w:br/>
        <w:t>If you expect a concise and well documented body of code, then you will be disappointed.  It’s not garbage, but you will find snippets of very old code mixed in with newer stuff, with internal documentation being a mixed bag.  Oh, and this was my first ever experience writing Windows GUI code, so you should adjust your expectations accordingly.</w:t>
      </w:r>
    </w:p>
    <w:p w:rsidR="00533CCA" w:rsidRDefault="00533CCA" w:rsidP="00AB2993"/>
    <w:p w:rsidR="00AB2993" w:rsidRDefault="00533CCA" w:rsidP="00AB2993">
      <w:r>
        <w:t>Here is what I think the new owner will need to do:</w:t>
      </w:r>
    </w:p>
    <w:p w:rsidR="00533CCA" w:rsidRDefault="00533CCA" w:rsidP="00533CCA">
      <w:pPr>
        <w:pStyle w:val="ListParagraph"/>
        <w:numPr>
          <w:ilvl w:val="0"/>
          <w:numId w:val="2"/>
        </w:numPr>
      </w:pPr>
      <w:r>
        <w:t>Convert the projects and solutions to MS Visual Studio (the free version)</w:t>
      </w:r>
    </w:p>
    <w:p w:rsidR="00533CCA" w:rsidRDefault="00533CCA" w:rsidP="00533CCA">
      <w:pPr>
        <w:pStyle w:val="ListParagraph"/>
        <w:numPr>
          <w:ilvl w:val="0"/>
          <w:numId w:val="2"/>
        </w:numPr>
      </w:pPr>
      <w:r>
        <w:t>Put the resulting code onto GitHub</w:t>
      </w:r>
    </w:p>
    <w:p w:rsidR="00533CCA" w:rsidRDefault="00533CCA" w:rsidP="00533CCA">
      <w:pPr>
        <w:pStyle w:val="ListParagraph"/>
        <w:numPr>
          <w:ilvl w:val="0"/>
          <w:numId w:val="2"/>
        </w:numPr>
      </w:pPr>
      <w:r>
        <w:t>Advertise as desired for community input and future development</w:t>
      </w:r>
    </w:p>
    <w:p w:rsidR="00533CCA" w:rsidRDefault="00533CCA" w:rsidP="00533CCA">
      <w:pPr>
        <w:pStyle w:val="ListParagraph"/>
        <w:numPr>
          <w:ilvl w:val="0"/>
          <w:numId w:val="2"/>
        </w:numPr>
      </w:pPr>
      <w:r>
        <w:t>Continue to support the existing MJTiming users</w:t>
      </w:r>
      <w:r>
        <w:br/>
        <w:t>Because MJTiming is freeware, I really have no idea how many clubs are currently using the software.  My guess is somewhere around a dozen clubs, but that’s only a guess.  The current software is pretty solid, with very few issues seen by users.  They mostly involve bad serial to USB cables and associated device drivers.</w:t>
      </w:r>
      <w:bookmarkStart w:id="0" w:name="_GoBack"/>
      <w:bookmarkEnd w:id="0"/>
    </w:p>
    <w:p w:rsidR="00533CCA" w:rsidRDefault="00533CCA" w:rsidP="00533CCA"/>
    <w:p w:rsidR="00533CCA" w:rsidRDefault="00533CCA" w:rsidP="00533CCA"/>
    <w:p w:rsidR="00533CCA" w:rsidRDefault="00533CCA" w:rsidP="00533CCA"/>
    <w:p w:rsidR="00533CCA" w:rsidRDefault="00533CCA" w:rsidP="00AB2993"/>
    <w:sectPr w:rsidR="0053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565740"/>
    <w:multiLevelType w:val="hybridMultilevel"/>
    <w:tmpl w:val="ED12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1416C"/>
    <w:multiLevelType w:val="hybridMultilevel"/>
    <w:tmpl w:val="121E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993"/>
    <w:rsid w:val="001031C4"/>
    <w:rsid w:val="00533CCA"/>
    <w:rsid w:val="00AB2993"/>
    <w:rsid w:val="00C9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29F4D-4613-4F39-9AAC-B01A5805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ra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19</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dc:creator>
  <cp:keywords/>
  <dc:description/>
  <cp:lastModifiedBy>Murray</cp:lastModifiedBy>
  <cp:revision>2</cp:revision>
  <dcterms:created xsi:type="dcterms:W3CDTF">2021-07-08T05:59:00Z</dcterms:created>
  <dcterms:modified xsi:type="dcterms:W3CDTF">2021-07-08T06:18:00Z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